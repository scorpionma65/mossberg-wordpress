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C3" w:rsidRDefault="00967E3A">
      <w:pPr>
        <w:pStyle w:val="ContactInfo"/>
      </w:pPr>
      <w:r>
        <w:t>East Texas Pawn, Inc.</w:t>
      </w:r>
      <w:r>
        <w:tab/>
      </w:r>
    </w:p>
    <w:p w:rsidR="00E84CC3" w:rsidRDefault="00967E3A">
      <w:pPr>
        <w:pStyle w:val="ContactInfo"/>
      </w:pPr>
      <w:r>
        <w:t>110 S. Chestnut St.</w:t>
      </w:r>
    </w:p>
    <w:p w:rsidR="00E84CC3" w:rsidRDefault="00967E3A">
      <w:pPr>
        <w:pStyle w:val="ContactInfo"/>
      </w:pPr>
      <w:r>
        <w:t>936-639-3322</w:t>
      </w:r>
      <w:r w:rsidR="00A6704E">
        <w:t xml:space="preserve"> | </w:t>
      </w:r>
      <w:r>
        <w:t>936-639-3638</w:t>
      </w:r>
      <w:r w:rsidR="00A6704E">
        <w:t xml:space="preserve"> | </w:t>
      </w:r>
      <w:r>
        <w:t xml:space="preserve"> </w:t>
      </w:r>
    </w:p>
    <w:p w:rsidR="00E84CC3" w:rsidRDefault="00A6704E">
      <w:pPr>
        <w:pStyle w:val="Title"/>
      </w:pPr>
      <w:r>
        <w:t>fax</w:t>
      </w:r>
    </w:p>
    <w:tbl>
      <w:tblPr>
        <w:tblStyle w:val="Style1"/>
        <w:tblW w:w="0" w:type="auto"/>
        <w:tblLook w:val="0220" w:firstRow="1" w:lastRow="0" w:firstColumn="0" w:lastColumn="0" w:noHBand="1" w:noVBand="0"/>
        <w:tblCaption w:val="Content table"/>
      </w:tblPr>
      <w:tblGrid>
        <w:gridCol w:w="792"/>
        <w:gridCol w:w="3600"/>
        <w:gridCol w:w="810"/>
        <w:gridCol w:w="3409"/>
      </w:tblGrid>
      <w:tr w:rsidR="00E84CC3" w:rsidTr="002804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</w:tcPr>
          <w:p w:rsidR="00E84CC3" w:rsidRDefault="00A6704E">
            <w:r>
              <w:t>To:</w:t>
            </w:r>
          </w:p>
        </w:tc>
        <w:tc>
          <w:tcPr>
            <w:tcW w:w="3600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</w:tcPr>
          <w:p w:rsidR="00E84CC3" w:rsidRDefault="00A6704E">
            <w:r>
              <w:t>From:</w:t>
            </w:r>
          </w:p>
        </w:tc>
        <w:sdt>
          <w:sdtPr>
            <w:alias w:val="Author"/>
            <w:tag w:val="Author"/>
            <w:id w:val="318696238"/>
            <w:placeholder>
              <w:docPart w:val="D1C5E333B2954B3C94E7DAACAC765929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409" w:type="dxa"/>
              </w:tcPr>
              <w:p w:rsidR="00E84CC3" w:rsidRDefault="00967E3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Tim Davis</w:t>
                </w:r>
              </w:p>
            </w:tc>
          </w:sdtContent>
        </w:sdt>
      </w:tr>
      <w:tr w:rsidR="00E84CC3" w:rsidTr="002804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</w:tcPr>
          <w:p w:rsidR="00E84CC3" w:rsidRDefault="00A6704E">
            <w:r>
              <w:t>Fax:</w:t>
            </w:r>
          </w:p>
        </w:tc>
        <w:tc>
          <w:tcPr>
            <w:tcW w:w="3600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1-877-283-0288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</w:tcPr>
          <w:p w:rsidR="00E84CC3" w:rsidRDefault="00A6704E">
            <w:r>
              <w:t>Pages:</w:t>
            </w:r>
          </w:p>
        </w:tc>
        <w:tc>
          <w:tcPr>
            <w:tcW w:w="3409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4CC3" w:rsidTr="002804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</w:tcPr>
          <w:p w:rsidR="00E84CC3" w:rsidRDefault="00A6704E">
            <w:r>
              <w:t>Phone:</w:t>
            </w:r>
          </w:p>
        </w:tc>
        <w:tc>
          <w:tcPr>
            <w:tcW w:w="3600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</w:tcPr>
          <w:p w:rsidR="00E84CC3" w:rsidRDefault="00A6704E">
            <w:r>
              <w:t>Date:</w:t>
            </w:r>
          </w:p>
        </w:tc>
        <w:tc>
          <w:tcPr>
            <w:tcW w:w="3409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03/27/19</w:t>
            </w:r>
          </w:p>
        </w:tc>
      </w:tr>
      <w:tr w:rsidR="00E84CC3" w:rsidTr="002804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dxa"/>
          </w:tcPr>
          <w:p w:rsidR="00E84CC3" w:rsidRDefault="00A6704E">
            <w:r>
              <w:t>Re:</w:t>
            </w:r>
          </w:p>
        </w:tc>
        <w:tc>
          <w:tcPr>
            <w:tcW w:w="3600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</w:tcPr>
          <w:p w:rsidR="00E84CC3" w:rsidRDefault="00A6704E">
            <w:r>
              <w:t>CC:</w:t>
            </w:r>
          </w:p>
        </w:tc>
        <w:tc>
          <w:tcPr>
            <w:tcW w:w="3409" w:type="dxa"/>
          </w:tcPr>
          <w:p w:rsidR="00E84CC3" w:rsidRDefault="00967E3A" w:rsidP="0096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bookmarkStart w:id="0" w:name="_GoBack"/>
            <w:bookmarkEnd w:id="0"/>
          </w:p>
        </w:tc>
      </w:tr>
    </w:tbl>
    <w:tbl>
      <w:tblPr>
        <w:tblStyle w:val="Style2"/>
        <w:tblW w:w="5000" w:type="pct"/>
        <w:tblLook w:val="0220" w:firstRow="1" w:lastRow="0" w:firstColumn="0" w:lastColumn="0" w:noHBand="1" w:noVBand="0"/>
        <w:tblCaption w:val="Content table"/>
      </w:tblPr>
      <w:tblGrid>
        <w:gridCol w:w="303"/>
        <w:gridCol w:w="1110"/>
        <w:gridCol w:w="302"/>
        <w:gridCol w:w="1460"/>
        <w:gridCol w:w="302"/>
        <w:gridCol w:w="1898"/>
        <w:gridCol w:w="302"/>
        <w:gridCol w:w="1460"/>
        <w:gridCol w:w="302"/>
        <w:gridCol w:w="1460"/>
      </w:tblGrid>
      <w:tr w:rsidR="00280432" w:rsidTr="0028043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" w:type="dxa"/>
            <w:tcMar>
              <w:left w:w="14" w:type="dxa"/>
              <w:right w:w="14" w:type="dxa"/>
            </w:tcMar>
          </w:tcPr>
          <w:p w:rsidR="00E84CC3" w:rsidRDefault="0028043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0B016A" wp14:editId="6C08FB74">
                      <wp:extent cx="146304" cy="146304"/>
                      <wp:effectExtent l="0" t="0" r="25400" b="25400"/>
                      <wp:docPr id="1" name="Rectangle 1" descr="Checkbox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1A284F" id="Rectangle 1" o:spid="_x0000_s1026" alt="Checkbox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" filled="f" strokecolor="black [3213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94" w:type="dxa"/>
          </w:tcPr>
          <w:p w:rsidR="00E84CC3" w:rsidRDefault="00684FA5">
            <w:sdt>
              <w:sdtPr>
                <w:id w:val="-427659832"/>
                <w:placeholder>
                  <w:docPart w:val="39D73B341DE346D5832AB3A7376D553A"/>
                </w:placeholder>
                <w:temporary/>
                <w:showingPlcHdr/>
                <w15:appearance w15:val="hidden"/>
              </w:sdtPr>
              <w:sdtEndPr/>
              <w:sdtContent>
                <w:r w:rsidR="00A6704E">
                  <w:t>Urgent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" w:type="dxa"/>
            <w:tcMar>
              <w:left w:w="14" w:type="dxa"/>
              <w:right w:w="14" w:type="dxa"/>
            </w:tcMar>
          </w:tcPr>
          <w:p w:rsidR="00E84CC3" w:rsidRDefault="0028043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34F5C" wp14:editId="2EE86B3E">
                      <wp:extent cx="146304" cy="146304"/>
                      <wp:effectExtent l="0" t="0" r="25400" b="25400"/>
                      <wp:docPr id="2" name="Rectangle 2" descr="Checkbox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CE1616" id="Rectangle 2" o:spid="_x0000_s1026" alt="Checkbox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" filled="f" strokecolor="black [3213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E84CC3" w:rsidRDefault="00684FA5">
            <w:sdt>
              <w:sdtPr>
                <w:id w:val="-529571368"/>
                <w:placeholder>
                  <w:docPart w:val="CFA97690851446BEA0DC189F482FA203"/>
                </w:placeholder>
                <w:temporary/>
                <w:showingPlcHdr/>
                <w15:appearance w15:val="hidden"/>
              </w:sdtPr>
              <w:sdtEndPr/>
              <w:sdtContent>
                <w:r w:rsidR="00A6704E">
                  <w:t>For Review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" w:type="dxa"/>
            <w:tcMar>
              <w:left w:w="14" w:type="dxa"/>
              <w:right w:w="14" w:type="dxa"/>
            </w:tcMar>
          </w:tcPr>
          <w:p w:rsidR="00E84CC3" w:rsidRDefault="0028043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3BA217" wp14:editId="2EC63B40">
                      <wp:extent cx="146304" cy="146304"/>
                      <wp:effectExtent l="0" t="0" r="25400" b="25400"/>
                      <wp:docPr id="3" name="Rectangle 3" descr="Checkbox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B7F1AB" id="Rectangle 3" o:spid="_x0000_s1026" alt="Checkbox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" filled="f" strokecolor="black [3213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72" w:type="dxa"/>
          </w:tcPr>
          <w:p w:rsidR="00E84CC3" w:rsidRDefault="00684FA5">
            <w:sdt>
              <w:sdtPr>
                <w:id w:val="-296383092"/>
                <w:placeholder>
                  <w:docPart w:val="D77EAFC3BE1447CEA3C43F0DE42D630B"/>
                </w:placeholder>
                <w:temporary/>
                <w:showingPlcHdr/>
                <w15:appearance w15:val="hidden"/>
              </w:sdtPr>
              <w:sdtEndPr/>
              <w:sdtContent>
                <w:r w:rsidR="00A6704E">
                  <w:t>Please Comment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" w:type="dxa"/>
            <w:tcMar>
              <w:left w:w="14" w:type="dxa"/>
              <w:right w:w="14" w:type="dxa"/>
            </w:tcMar>
          </w:tcPr>
          <w:p w:rsidR="00E84CC3" w:rsidRDefault="0028043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3ABB42" wp14:editId="282E972A">
                      <wp:extent cx="146304" cy="146304"/>
                      <wp:effectExtent l="0" t="0" r="25400" b="25400"/>
                      <wp:docPr id="4" name="Rectangle 4" descr="Checkbox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C0613C" id="Rectangle 4" o:spid="_x0000_s1026" alt="Checkbox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" filled="f" strokecolor="black [3213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E84CC3" w:rsidRDefault="00684FA5">
            <w:sdt>
              <w:sdtPr>
                <w:id w:val="-1824116576"/>
                <w:placeholder>
                  <w:docPart w:val="738E4A2EEE404C269B06BB3DE4A79473"/>
                </w:placeholder>
                <w:temporary/>
                <w:showingPlcHdr/>
                <w15:appearance w15:val="hidden"/>
              </w:sdtPr>
              <w:sdtEndPr/>
              <w:sdtContent>
                <w:r w:rsidR="00A6704E">
                  <w:t>Please Reply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" w:type="dxa"/>
            <w:tcMar>
              <w:left w:w="14" w:type="dxa"/>
              <w:right w:w="14" w:type="dxa"/>
            </w:tcMar>
          </w:tcPr>
          <w:p w:rsidR="00E84CC3" w:rsidRDefault="0028043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216ACF" wp14:editId="340B3AD3">
                      <wp:extent cx="146304" cy="146304"/>
                      <wp:effectExtent l="0" t="0" r="25400" b="25400"/>
                      <wp:docPr id="5" name="Rectangle 5" descr="Checkbox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B3FA18" id="Rectangle 5" o:spid="_x0000_s1026" alt="Checkbox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" filled="f" strokecolor="black [3213]" strokeweight=".25pt">
                      <w10:anchorlock/>
                    </v:rect>
                  </w:pict>
                </mc:Fallback>
              </mc:AlternateConten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:rsidR="00E84CC3" w:rsidRDefault="00684FA5">
            <w:sdt>
              <w:sdtPr>
                <w:id w:val="-895584036"/>
                <w:placeholder>
                  <w:docPart w:val="286DC28F2F744D288A74C4A9ACA94E3D"/>
                </w:placeholder>
                <w:temporary/>
                <w:showingPlcHdr/>
                <w15:appearance w15:val="hidden"/>
              </w:sdtPr>
              <w:sdtEndPr/>
              <w:sdtContent>
                <w:r w:rsidR="00A6704E">
                  <w:t>Please Recycle</w:t>
                </w:r>
              </w:sdtContent>
            </w:sdt>
          </w:p>
        </w:tc>
      </w:tr>
    </w:tbl>
    <w:p w:rsidR="00E84CC3" w:rsidRDefault="00A6704E">
      <w:r>
        <w:t xml:space="preserve">Comments:  </w:t>
      </w:r>
      <w:sdt>
        <w:sdtPr>
          <w:id w:val="72680398"/>
          <w:placeholder>
            <w:docPart w:val="25066DD35A4E43718BF86D13CC9DEEA1"/>
          </w:placeholder>
          <w:temporary/>
          <w:showingPlcHdr/>
          <w15:appearance w15:val="hidden"/>
        </w:sdtPr>
        <w:sdtEndPr/>
        <w:sdtContent>
          <w:r>
            <w:rPr>
              <w:rStyle w:val="PlaceholderText"/>
            </w:rPr>
            <w:t>Your comments here</w:t>
          </w:r>
        </w:sdtContent>
      </w:sdt>
    </w:p>
    <w:sectPr w:rsidR="00E84CC3">
      <w:headerReference w:type="default" r:id="rId8"/>
      <w:footerReference w:type="even" r:id="rId9"/>
      <w:footerReference w:type="default" r:id="rId10"/>
      <w:pgSz w:w="12240" w:h="15840" w:code="1"/>
      <w:pgMar w:top="1296" w:right="1800" w:bottom="1440" w:left="1541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FA5" w:rsidRDefault="00684FA5">
      <w:r>
        <w:separator/>
      </w:r>
    </w:p>
    <w:p w:rsidR="00684FA5" w:rsidRDefault="00684FA5"/>
  </w:endnote>
  <w:endnote w:type="continuationSeparator" w:id="0">
    <w:p w:rsidR="00684FA5" w:rsidRDefault="00684FA5">
      <w:r>
        <w:continuationSeparator/>
      </w:r>
    </w:p>
    <w:p w:rsidR="00684FA5" w:rsidRDefault="00684F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C3" w:rsidRDefault="00A6704E" w:rsidP="0028043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0</w:t>
    </w:r>
    <w:r>
      <w:fldChar w:fldCharType="end"/>
    </w:r>
  </w:p>
  <w:p w:rsidR="00E84CC3" w:rsidRDefault="00E84CC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C3" w:rsidRDefault="00A6704E">
    <w:pPr>
      <w:pStyle w:val="Foot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FA5" w:rsidRDefault="00684FA5">
      <w:r>
        <w:separator/>
      </w:r>
    </w:p>
    <w:p w:rsidR="00684FA5" w:rsidRDefault="00684FA5"/>
  </w:footnote>
  <w:footnote w:type="continuationSeparator" w:id="0">
    <w:p w:rsidR="00684FA5" w:rsidRDefault="00684FA5">
      <w:r>
        <w:continuationSeparator/>
      </w:r>
    </w:p>
    <w:p w:rsidR="00684FA5" w:rsidRDefault="00684F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C3" w:rsidRDefault="00A6704E">
    <w:pPr>
      <w:pStyle w:val="Header"/>
    </w:pPr>
    <w:r>
      <w:fldChar w:fldCharType="begin"/>
    </w:r>
    <w:r>
      <w:instrText xml:space="preserve"> TIME \@ "MMMM d, yyyy" </w:instrText>
    </w:r>
    <w:r>
      <w:fldChar w:fldCharType="separate"/>
    </w:r>
    <w:r w:rsidR="00967E3A">
      <w:rPr>
        <w:noProof/>
      </w:rPr>
      <w:t>March 27, 2019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3A"/>
    <w:rsid w:val="00280432"/>
    <w:rsid w:val="00644DC7"/>
    <w:rsid w:val="00684FA5"/>
    <w:rsid w:val="0081558E"/>
    <w:rsid w:val="00967E3A"/>
    <w:rsid w:val="00A6704E"/>
    <w:rsid w:val="00AA1C05"/>
    <w:rsid w:val="00DF0B0B"/>
    <w:rsid w:val="00E84CC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A32C1F"/>
  <w15:docId w15:val="{DE3CBE0D-E382-4387-9722-391A3593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color w:val="000000" w:themeColor="text1"/>
        <w:sz w:val="18"/>
        <w:szCs w:val="18"/>
        <w:lang w:val="en-US" w:eastAsia="en-US" w:bidi="ar-SA"/>
      </w:rPr>
    </w:rPrDefault>
    <w:pPrDefault>
      <w:pPr>
        <w:spacing w:after="220" w:line="264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5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29" w:unhideWhenUsed="1" w:qFormat="1"/>
    <w:lsdException w:name="Quote" w:semiHidden="1" w:uiPriority="20" w:unhideWhenUsed="1" w:qFormat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</w:rPr>
  </w:style>
  <w:style w:type="paragraph" w:customStyle="1" w:styleId="ContactInfo">
    <w:name w:val="Contact Info"/>
    <w:basedOn w:val="Normal"/>
    <w:uiPriority w:val="1"/>
    <w:qFormat/>
    <w:p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sz w:val="24"/>
    </w:rPr>
  </w:style>
  <w:style w:type="character" w:styleId="PlaceholderText">
    <w:name w:val="Placeholder Text"/>
    <w:basedOn w:val="DefaultParagraphFon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before="880" w:after="120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148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spacing w:val="-10"/>
      <w:kern w:val="28"/>
      <w:sz w:val="148"/>
      <w:szCs w:val="56"/>
    </w:rPr>
  </w:style>
  <w:style w:type="table" w:customStyle="1" w:styleId="Style1">
    <w:name w:val="Style1"/>
    <w:basedOn w:val="TableNormal"/>
    <w:uiPriority w:val="99"/>
    <w:pPr>
      <w:spacing w:before="280" w:after="40"/>
      <w:ind w:left="0"/>
    </w:pPr>
    <w:rPr>
      <w:sz w:val="16"/>
    </w:rPr>
    <w:tblPr>
      <w:tblStyleColBandSize w:val="1"/>
      <w:tblInd w:w="288" w:type="dxa"/>
      <w:tblBorders>
        <w:bottom w:val="single" w:sz="4" w:space="0" w:color="000000" w:themeColor="text1"/>
        <w:insideH w:val="single" w:sz="4" w:space="0" w:color="000000" w:themeColor="text1"/>
      </w:tblBorders>
      <w:tblCellMar>
        <w:left w:w="29" w:type="dxa"/>
        <w:right w:w="0" w:type="dxa"/>
      </w:tblCellMar>
    </w:tblPr>
    <w:tblStylePr w:type="band1Vert">
      <w:rPr>
        <w:b w:val="0"/>
        <w:i w:val="0"/>
        <w:caps/>
        <w:smallCaps w:val="0"/>
        <w:color w:val="000000" w:themeColor="text1"/>
        <w:sz w:val="16"/>
      </w:rPr>
    </w:tblStylePr>
  </w:style>
  <w:style w:type="table" w:customStyle="1" w:styleId="Style2">
    <w:name w:val="Style2"/>
    <w:basedOn w:val="TableNormal"/>
    <w:uiPriority w:val="99"/>
    <w:pPr>
      <w:spacing w:after="0" w:line="240" w:lineRule="auto"/>
      <w:ind w:left="0"/>
    </w:pPr>
    <w:rPr>
      <w:caps/>
    </w:rPr>
    <w:tblPr>
      <w:tblStyleColBandSize w:val="1"/>
      <w:tblInd w:w="288" w:type="dxa"/>
      <w:tblCellMar>
        <w:top w:w="432" w:type="dxa"/>
        <w:left w:w="0" w:type="dxa"/>
        <w:bottom w:w="432" w:type="dxa"/>
        <w:right w:w="0" w:type="dxa"/>
      </w:tblCellMar>
    </w:tblPr>
    <w:tcPr>
      <w:vAlign w:val="center"/>
    </w:tc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ind w:leftChars="0" w:left="72"/>
      </w:pPr>
      <w:rPr>
        <w:caps w:val="0"/>
        <w:smallCaps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Fax%20cover%20sheet%20(Professional%20design)(8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C5E333B2954B3C94E7DAACAC765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739A5-AF6D-43BE-8045-2BF4E122D324}"/>
      </w:docPartPr>
      <w:docPartBody>
        <w:p w:rsidR="00000000" w:rsidRDefault="00F430B2">
          <w:pPr>
            <w:pStyle w:val="D1C5E333B2954B3C94E7DAACAC765929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39D73B341DE346D5832AB3A7376D5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01EF0-B1EC-4B44-9803-3011C754B47D}"/>
      </w:docPartPr>
      <w:docPartBody>
        <w:p w:rsidR="00000000" w:rsidRDefault="00F430B2">
          <w:pPr>
            <w:pStyle w:val="39D73B341DE346D5832AB3A7376D553A"/>
          </w:pPr>
          <w:r>
            <w:t>Urgent</w:t>
          </w:r>
        </w:p>
      </w:docPartBody>
    </w:docPart>
    <w:docPart>
      <w:docPartPr>
        <w:name w:val="CFA97690851446BEA0DC189F482F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F4D6D-0363-4DC2-83B2-D96E45077F97}"/>
      </w:docPartPr>
      <w:docPartBody>
        <w:p w:rsidR="00000000" w:rsidRDefault="00F430B2">
          <w:pPr>
            <w:pStyle w:val="CFA97690851446BEA0DC189F482FA203"/>
          </w:pPr>
          <w:r>
            <w:t>For Review</w:t>
          </w:r>
        </w:p>
      </w:docPartBody>
    </w:docPart>
    <w:docPart>
      <w:docPartPr>
        <w:name w:val="D77EAFC3BE1447CEA3C43F0DE42D6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5AF3D-D361-4249-96F2-BBCE3B3ECD29}"/>
      </w:docPartPr>
      <w:docPartBody>
        <w:p w:rsidR="00000000" w:rsidRDefault="00F430B2">
          <w:pPr>
            <w:pStyle w:val="D77EAFC3BE1447CEA3C43F0DE42D630B"/>
          </w:pPr>
          <w:r>
            <w:t>Please Comment</w:t>
          </w:r>
        </w:p>
      </w:docPartBody>
    </w:docPart>
    <w:docPart>
      <w:docPartPr>
        <w:name w:val="738E4A2EEE404C269B06BB3DE4A79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93B1-077C-4416-A33C-4BCFD593CFD0}"/>
      </w:docPartPr>
      <w:docPartBody>
        <w:p w:rsidR="00000000" w:rsidRDefault="00F430B2">
          <w:pPr>
            <w:pStyle w:val="738E4A2EEE404C269B06BB3DE4A79473"/>
          </w:pPr>
          <w:r>
            <w:t>Please Reply</w:t>
          </w:r>
        </w:p>
      </w:docPartBody>
    </w:docPart>
    <w:docPart>
      <w:docPartPr>
        <w:name w:val="286DC28F2F744D288A74C4A9ACA94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39A24-1C7D-4B9E-AC4A-BD26ABE220D5}"/>
      </w:docPartPr>
      <w:docPartBody>
        <w:p w:rsidR="00000000" w:rsidRDefault="00F430B2">
          <w:pPr>
            <w:pStyle w:val="286DC28F2F744D288A74C4A9ACA94E3D"/>
          </w:pPr>
          <w:r>
            <w:t>Please Recycle</w:t>
          </w:r>
        </w:p>
      </w:docPartBody>
    </w:docPart>
    <w:docPart>
      <w:docPartPr>
        <w:name w:val="25066DD35A4E43718BF86D13CC9D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FD20E-3B9C-4731-BB81-BAD9C25E896F}"/>
      </w:docPartPr>
      <w:docPartBody>
        <w:p w:rsidR="00000000" w:rsidRDefault="00F430B2">
          <w:pPr>
            <w:pStyle w:val="25066DD35A4E43718BF86D13CC9DEEA1"/>
          </w:pPr>
          <w:r>
            <w:rPr>
              <w:rStyle w:val="PlaceholderText"/>
            </w:rPr>
            <w:t>Your comments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B2"/>
    <w:rsid w:val="00F4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"/>
    <w:rPr>
      <w:b/>
      <w:bCs/>
    </w:rPr>
  </w:style>
  <w:style w:type="paragraph" w:customStyle="1" w:styleId="2D91953916564EA9911B2C2E3722B953">
    <w:name w:val="2D91953916564EA9911B2C2E3722B953"/>
  </w:style>
  <w:style w:type="character" w:styleId="PlaceholderText">
    <w:name w:val="Placeholder Text"/>
    <w:basedOn w:val="DefaultParagraphFont"/>
    <w:uiPriority w:val="99"/>
    <w:semiHidden/>
  </w:style>
  <w:style w:type="paragraph" w:customStyle="1" w:styleId="D7A808A2B8AB49EE97A7AA4F687249EF">
    <w:name w:val="D7A808A2B8AB49EE97A7AA4F687249EF"/>
  </w:style>
  <w:style w:type="paragraph" w:customStyle="1" w:styleId="4D3404C9018B4FFEBF14767FA09D5B59">
    <w:name w:val="4D3404C9018B4FFEBF14767FA09D5B59"/>
  </w:style>
  <w:style w:type="paragraph" w:customStyle="1" w:styleId="1AC309E685A54CF6B36D743F6B40CD5B">
    <w:name w:val="1AC309E685A54CF6B36D743F6B40CD5B"/>
  </w:style>
  <w:style w:type="paragraph" w:customStyle="1" w:styleId="7297395B7E7B4754B35F779AB45871E2">
    <w:name w:val="7297395B7E7B4754B35F779AB45871E2"/>
  </w:style>
  <w:style w:type="paragraph" w:customStyle="1" w:styleId="EF07EA1A5F0B48339EB2A3D36A2F9AD8">
    <w:name w:val="EF07EA1A5F0B48339EB2A3D36A2F9AD8"/>
  </w:style>
  <w:style w:type="paragraph" w:customStyle="1" w:styleId="D1C5E333B2954B3C94E7DAACAC765929">
    <w:name w:val="D1C5E333B2954B3C94E7DAACAC765929"/>
  </w:style>
  <w:style w:type="paragraph" w:customStyle="1" w:styleId="76AB8649BF1E4123834BA047F8FBE96F">
    <w:name w:val="76AB8649BF1E4123834BA047F8FBE96F"/>
  </w:style>
  <w:style w:type="paragraph" w:customStyle="1" w:styleId="4CF0AEA5C09044349E06F5D91D1DFDE8">
    <w:name w:val="4CF0AEA5C09044349E06F5D91D1DFDE8"/>
  </w:style>
  <w:style w:type="paragraph" w:customStyle="1" w:styleId="1AAD2D12FF7441F383370EEE4B755D86">
    <w:name w:val="1AAD2D12FF7441F383370EEE4B755D86"/>
  </w:style>
  <w:style w:type="paragraph" w:customStyle="1" w:styleId="938744AEEA9349E98EDBAB7AA3D42737">
    <w:name w:val="938744AEEA9349E98EDBAB7AA3D42737"/>
  </w:style>
  <w:style w:type="paragraph" w:customStyle="1" w:styleId="0F2A52B93E2F442EA45B1DED2FF42711">
    <w:name w:val="0F2A52B93E2F442EA45B1DED2FF42711"/>
  </w:style>
  <w:style w:type="paragraph" w:customStyle="1" w:styleId="FC857850F78A43D18E76FCDFF6C98907">
    <w:name w:val="FC857850F78A43D18E76FCDFF6C98907"/>
  </w:style>
  <w:style w:type="paragraph" w:customStyle="1" w:styleId="39D73B341DE346D5832AB3A7376D553A">
    <w:name w:val="39D73B341DE346D5832AB3A7376D553A"/>
  </w:style>
  <w:style w:type="paragraph" w:customStyle="1" w:styleId="CFA97690851446BEA0DC189F482FA203">
    <w:name w:val="CFA97690851446BEA0DC189F482FA203"/>
  </w:style>
  <w:style w:type="paragraph" w:customStyle="1" w:styleId="D77EAFC3BE1447CEA3C43F0DE42D630B">
    <w:name w:val="D77EAFC3BE1447CEA3C43F0DE42D630B"/>
  </w:style>
  <w:style w:type="paragraph" w:customStyle="1" w:styleId="738E4A2EEE404C269B06BB3DE4A79473">
    <w:name w:val="738E4A2EEE404C269B06BB3DE4A79473"/>
  </w:style>
  <w:style w:type="paragraph" w:customStyle="1" w:styleId="286DC28F2F744D288A74C4A9ACA94E3D">
    <w:name w:val="286DC28F2F744D288A74C4A9ACA94E3D"/>
  </w:style>
  <w:style w:type="paragraph" w:customStyle="1" w:styleId="25066DD35A4E43718BF86D13CC9DEEA1">
    <w:name w:val="25066DD35A4E43718BF86D13CC9DE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1E1D42C-1B54-423E-9EDF-FF776FAFE8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EAF9-D1F5-4E4D-8A31-F81B69B16A7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design)(8)</Template>
  <TotalTime>234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Davis</dc:creator>
  <cp:keywords/>
  <cp:lastModifiedBy>Tim Davis</cp:lastModifiedBy>
  <cp:revision>2</cp:revision>
  <cp:lastPrinted>2019-03-27T17:56:00Z</cp:lastPrinted>
  <dcterms:created xsi:type="dcterms:W3CDTF">2019-03-27T17:55:00Z</dcterms:created>
  <dcterms:modified xsi:type="dcterms:W3CDTF">2019-03-27T21:49:00Z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TC100726739990</vt:lpwstr>
  </property>
</Properties>
</file>